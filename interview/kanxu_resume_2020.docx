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055084A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E4CDC32" w14:textId="7E6D3865" w:rsidR="00692703" w:rsidRPr="00F70832" w:rsidRDefault="00A23026" w:rsidP="00913946">
            <w:pPr>
              <w:pStyle w:val="Title"/>
              <w:rPr>
                <w:sz w:val="50"/>
                <w:szCs w:val="50"/>
              </w:rPr>
            </w:pPr>
            <w:r w:rsidRPr="00F70832">
              <w:rPr>
                <w:sz w:val="50"/>
                <w:szCs w:val="50"/>
              </w:rPr>
              <w:t>Kan</w:t>
            </w:r>
            <w:r w:rsidR="00692703" w:rsidRPr="00F70832">
              <w:rPr>
                <w:sz w:val="50"/>
                <w:szCs w:val="50"/>
              </w:rPr>
              <w:t xml:space="preserve"> </w:t>
            </w:r>
            <w:r w:rsidRPr="00F70832">
              <w:rPr>
                <w:rStyle w:val="IntenseEmphasis"/>
                <w:b w:val="0"/>
                <w:bCs/>
                <w:sz w:val="50"/>
                <w:szCs w:val="50"/>
              </w:rPr>
              <w:t>xu</w:t>
            </w:r>
          </w:p>
          <w:p w14:paraId="75A85203" w14:textId="41847905" w:rsidR="00692703" w:rsidRPr="00CF1A49" w:rsidRDefault="00D70488" w:rsidP="00913946">
            <w:pPr>
              <w:pStyle w:val="ContactInfo"/>
              <w:contextualSpacing w:val="0"/>
            </w:pPr>
            <w:sdt>
              <w:sdtPr>
                <w:alias w:val="Divider dot:"/>
                <w:tag w:val="Divider dot:"/>
                <w:id w:val="-1459182552"/>
                <w:placeholder>
                  <w:docPart w:val="C1C95990F66143B5A044130DF099A49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A23026">
              <w:t>310-254-0423</w:t>
            </w:r>
          </w:p>
          <w:p w14:paraId="55A880DA" w14:textId="77777777" w:rsidR="00A23026" w:rsidRPr="000842BC" w:rsidRDefault="00A23026" w:rsidP="00913946">
            <w:pPr>
              <w:pStyle w:val="ContactInfoEmphasis"/>
              <w:contextualSpacing w:val="0"/>
              <w:rPr>
                <w:color w:val="auto"/>
              </w:rPr>
            </w:pPr>
            <w:r w:rsidRPr="000842BC">
              <w:rPr>
                <w:color w:val="auto"/>
              </w:rPr>
              <w:t>xukanxukan@gmail.com</w:t>
            </w:r>
            <w:r w:rsidR="00692703" w:rsidRPr="000842BC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Divider dot:"/>
                <w:tag w:val="Divider dot:"/>
                <w:id w:val="2000459528"/>
                <w:placeholder>
                  <w:docPart w:val="7F7C7320300441BAAB7ED361E68A5CF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0842BC">
                  <w:rPr>
                    <w:color w:val="auto"/>
                  </w:rPr>
                  <w:t>·</w:t>
                </w:r>
              </w:sdtContent>
            </w:sdt>
            <w:r w:rsidR="00692703" w:rsidRPr="000842BC">
              <w:rPr>
                <w:color w:val="auto"/>
              </w:rPr>
              <w:t xml:space="preserve"> </w:t>
            </w:r>
          </w:p>
          <w:p w14:paraId="555F33DA" w14:textId="1E96BF90" w:rsidR="00692703" w:rsidRPr="00CF1A49" w:rsidRDefault="00A23026" w:rsidP="00913946">
            <w:pPr>
              <w:pStyle w:val="ContactInfoEmphasis"/>
              <w:contextualSpacing w:val="0"/>
            </w:pPr>
            <w:r w:rsidRPr="000842BC">
              <w:rPr>
                <w:color w:val="auto"/>
              </w:rPr>
              <w:t>https://www.linkedin.com/in/xu-kan-80a442a/</w:t>
            </w:r>
            <w:r w:rsidR="00692703" w:rsidRPr="000842BC">
              <w:rPr>
                <w:color w:val="auto"/>
              </w:rPr>
              <w:t xml:space="preserve">  </w:t>
            </w:r>
          </w:p>
        </w:tc>
      </w:tr>
      <w:tr w:rsidR="009571D8" w:rsidRPr="00CF1A49" w14:paraId="4073F668" w14:textId="77777777" w:rsidTr="00692703">
        <w:tc>
          <w:tcPr>
            <w:tcW w:w="9360" w:type="dxa"/>
            <w:tcMar>
              <w:top w:w="432" w:type="dxa"/>
            </w:tcMar>
          </w:tcPr>
          <w:p w14:paraId="192BCD69" w14:textId="1810EE7E" w:rsidR="001755A8" w:rsidRPr="00CF1A49" w:rsidRDefault="00731151" w:rsidP="00913946">
            <w:pPr>
              <w:contextualSpacing w:val="0"/>
            </w:pPr>
            <w:r>
              <w:t>1</w:t>
            </w:r>
            <w:r w:rsidR="008B6EA4">
              <w:t>5</w:t>
            </w:r>
            <w:r>
              <w:t xml:space="preserve"> years’ experience</w:t>
            </w:r>
            <w:r w:rsidR="00B15F66">
              <w:t xml:space="preserve"> </w:t>
            </w:r>
            <w:r w:rsidR="006E0A66">
              <w:t xml:space="preserve">working </w:t>
            </w:r>
            <w:r>
              <w:t xml:space="preserve">on 3A video games. </w:t>
            </w:r>
            <w:r w:rsidR="001B18F8">
              <w:t xml:space="preserve">Having </w:t>
            </w:r>
            <w:r w:rsidR="00592495">
              <w:t xml:space="preserve">a great passion to </w:t>
            </w:r>
            <w:r w:rsidR="009052FE">
              <w:t>make</w:t>
            </w:r>
            <w:r w:rsidR="00BF7783">
              <w:t xml:space="preserve"> the</w:t>
            </w:r>
            <w:r w:rsidR="00592495">
              <w:t xml:space="preserve"> </w:t>
            </w:r>
            <w:r w:rsidR="006A68FE">
              <w:t>best game experience.</w:t>
            </w:r>
          </w:p>
        </w:tc>
      </w:tr>
      <w:tr w:rsidR="00647C85" w:rsidRPr="00CF1A49" w14:paraId="59E63B2F" w14:textId="77777777" w:rsidTr="00692703">
        <w:tc>
          <w:tcPr>
            <w:tcW w:w="9360" w:type="dxa"/>
            <w:tcMar>
              <w:top w:w="432" w:type="dxa"/>
            </w:tcMar>
          </w:tcPr>
          <w:p w14:paraId="28DA4DC5" w14:textId="2C43F10C" w:rsidR="00647C85" w:rsidRDefault="00647C85" w:rsidP="00913946"/>
        </w:tc>
      </w:tr>
    </w:tbl>
    <w:p w14:paraId="3BC0D5A3" w14:textId="77777777" w:rsidR="004E01EB" w:rsidRPr="00CF1A49" w:rsidRDefault="00D7048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76C9EA7715CE43BB9519E4B66A330AC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47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347"/>
      </w:tblGrid>
      <w:tr w:rsidR="001D0BF1" w:rsidRPr="00CF1A49" w14:paraId="2C112AFE" w14:textId="77777777" w:rsidTr="00647C85">
        <w:trPr>
          <w:trHeight w:val="2212"/>
        </w:trPr>
        <w:tc>
          <w:tcPr>
            <w:tcW w:w="8347" w:type="dxa"/>
          </w:tcPr>
          <w:p w14:paraId="6FD0B098" w14:textId="32D6AE40" w:rsidR="001D0BF1" w:rsidRPr="00CF1A49" w:rsidRDefault="00AE7031" w:rsidP="001D0BF1">
            <w:pPr>
              <w:pStyle w:val="Heading3"/>
              <w:contextualSpacing w:val="0"/>
              <w:outlineLvl w:val="2"/>
            </w:pPr>
            <w:r>
              <w:t>2012</w:t>
            </w:r>
            <w:r w:rsidR="001D0BF1" w:rsidRPr="00CF1A49">
              <w:t xml:space="preserve"> – </w:t>
            </w:r>
            <w:r>
              <w:t>present</w:t>
            </w:r>
          </w:p>
          <w:p w14:paraId="48E91AFC" w14:textId="0B899CED" w:rsidR="00B94A62" w:rsidRPr="00B94A62" w:rsidRDefault="00AE7031" w:rsidP="00B94A62">
            <w:pPr>
              <w:pStyle w:val="Heading2"/>
              <w:contextualSpacing w:val="0"/>
              <w:outlineLvl w:val="1"/>
              <w:rPr>
                <w:b w:val="0"/>
                <w:bCs/>
                <w:color w:val="auto"/>
                <w:sz w:val="22"/>
                <w:szCs w:val="22"/>
              </w:rPr>
            </w:pPr>
            <w:r w:rsidRPr="000842BC">
              <w:rPr>
                <w:color w:val="auto"/>
              </w:rPr>
              <w:t>game programmer</w:t>
            </w:r>
            <w:r w:rsidR="001D0BF1" w:rsidRPr="00CF1A49">
              <w:t xml:space="preserve">, </w:t>
            </w:r>
            <w:r w:rsidRPr="000842BC">
              <w:rPr>
                <w:rStyle w:val="SubtleReference"/>
                <w:b/>
                <w:bCs/>
                <w:color w:val="auto"/>
              </w:rPr>
              <w:t>naughty dog</w:t>
            </w:r>
          </w:p>
          <w:p w14:paraId="54201BDD" w14:textId="579563CB" w:rsidR="005E1FAF" w:rsidRDefault="00481A41" w:rsidP="00481A41">
            <w:pPr>
              <w:pStyle w:val="ListParagraph"/>
              <w:numPr>
                <w:ilvl w:val="0"/>
                <w:numId w:val="17"/>
              </w:numPr>
            </w:pPr>
            <w:r>
              <w:t>U</w:t>
            </w:r>
            <w:r>
              <w:t xml:space="preserve">se motion matching tech to implement top industry quality, data driven player locomotion system, including running, </w:t>
            </w:r>
            <w:r w:rsidR="001F5134">
              <w:t xml:space="preserve">walking, </w:t>
            </w:r>
            <w:r>
              <w:t>swimming, etc</w:t>
            </w:r>
            <w:r>
              <w:t>.</w:t>
            </w:r>
          </w:p>
          <w:p w14:paraId="5345559F" w14:textId="5D586FDD" w:rsidR="00481A41" w:rsidRDefault="00481A41" w:rsidP="00481A41">
            <w:pPr>
              <w:pStyle w:val="ListParagraph"/>
              <w:numPr>
                <w:ilvl w:val="0"/>
                <w:numId w:val="17"/>
              </w:numPr>
            </w:pPr>
            <w:r>
              <w:t>M</w:t>
            </w:r>
            <w:r>
              <w:t xml:space="preserve">aintain </w:t>
            </w:r>
            <w:r>
              <w:t xml:space="preserve">ND </w:t>
            </w:r>
            <w:r>
              <w:t>in</w:t>
            </w:r>
            <w:r>
              <w:t>-</w:t>
            </w:r>
            <w:r>
              <w:t>house motion matching system</w:t>
            </w:r>
            <w:r>
              <w:t xml:space="preserve"> with other programmers.</w:t>
            </w:r>
          </w:p>
          <w:p w14:paraId="33251498" w14:textId="06AF81D2" w:rsidR="00481A41" w:rsidRDefault="00481A41" w:rsidP="00481A41">
            <w:pPr>
              <w:pStyle w:val="ListParagraph"/>
              <w:numPr>
                <w:ilvl w:val="0"/>
                <w:numId w:val="17"/>
              </w:numPr>
            </w:pPr>
            <w:r>
              <w:t>I</w:t>
            </w:r>
            <w:r>
              <w:t>mplement player weapon related behavior</w:t>
            </w:r>
            <w:r>
              <w:t xml:space="preserve">s and </w:t>
            </w:r>
            <w:r>
              <w:t>animation</w:t>
            </w:r>
            <w:r>
              <w:t>s.</w:t>
            </w:r>
          </w:p>
          <w:p w14:paraId="4DF4BA88" w14:textId="284621D0" w:rsidR="00481A41" w:rsidRDefault="00481A41" w:rsidP="00481A41">
            <w:pPr>
              <w:pStyle w:val="ListParagraph"/>
              <w:numPr>
                <w:ilvl w:val="0"/>
                <w:numId w:val="17"/>
              </w:numPr>
            </w:pPr>
            <w:r>
              <w:t>D</w:t>
            </w:r>
            <w:r>
              <w:t xml:space="preserve">evelop core </w:t>
            </w:r>
            <w:r>
              <w:t xml:space="preserve">player </w:t>
            </w:r>
            <w:r>
              <w:t>combat mechanisms like shooting, guns, bow, throwing behavior</w:t>
            </w:r>
            <w:r>
              <w:t>, etc.</w:t>
            </w:r>
          </w:p>
          <w:p w14:paraId="259E07A9" w14:textId="1613F86F" w:rsidR="00481A41" w:rsidRDefault="00481A41" w:rsidP="00481A41">
            <w:pPr>
              <w:pStyle w:val="ListParagraph"/>
              <w:numPr>
                <w:ilvl w:val="0"/>
                <w:numId w:val="17"/>
              </w:numPr>
            </w:pPr>
            <w:r>
              <w:t>D</w:t>
            </w:r>
            <w:r>
              <w:t>evelop in</w:t>
            </w:r>
            <w:r>
              <w:t xml:space="preserve"> </w:t>
            </w:r>
            <w:r>
              <w:t>game camera system</w:t>
            </w:r>
            <w:r>
              <w:t xml:space="preserve">, which seamless </w:t>
            </w:r>
            <w:r>
              <w:t>transition</w:t>
            </w:r>
            <w:r>
              <w:t>s</w:t>
            </w:r>
            <w:r>
              <w:t xml:space="preserve"> between gameplay camera and cinematic camera</w:t>
            </w:r>
            <w:r>
              <w:t>.</w:t>
            </w:r>
          </w:p>
          <w:p w14:paraId="2B65DC9E" w14:textId="1926CFDF" w:rsidR="00481A41" w:rsidRDefault="00481A41" w:rsidP="00481A41">
            <w:pPr>
              <w:pStyle w:val="ListParagraph"/>
              <w:numPr>
                <w:ilvl w:val="0"/>
                <w:numId w:val="17"/>
              </w:numPr>
            </w:pPr>
            <w:r>
              <w:t>C</w:t>
            </w:r>
            <w:r>
              <w:t>ollaborat</w:t>
            </w:r>
            <w:r>
              <w:t xml:space="preserve">e with designers </w:t>
            </w:r>
            <w:r>
              <w:t>to prototype and implement new creative ideas</w:t>
            </w:r>
            <w:r>
              <w:t>. (Ex. Guitar minigame)</w:t>
            </w:r>
          </w:p>
          <w:p w14:paraId="75676221" w14:textId="01014BDF" w:rsidR="00481A41" w:rsidRDefault="00481A41" w:rsidP="00481A41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>
              <w:t>upport animation team to simplify their workflow</w:t>
            </w:r>
            <w:r>
              <w:t>.</w:t>
            </w:r>
          </w:p>
          <w:p w14:paraId="29C863C8" w14:textId="365DFC39" w:rsidR="00481A41" w:rsidRDefault="00481A41" w:rsidP="00481A41">
            <w:pPr>
              <w:pStyle w:val="ListParagraph"/>
              <w:numPr>
                <w:ilvl w:val="0"/>
                <w:numId w:val="17"/>
              </w:numPr>
            </w:pPr>
            <w:r>
              <w:t>Do p</w:t>
            </w:r>
            <w:r>
              <w:t>rofil</w:t>
            </w:r>
            <w:r>
              <w:t>i</w:t>
            </w:r>
            <w:r>
              <w:t xml:space="preserve">ng and optimize </w:t>
            </w:r>
            <w:r>
              <w:t xml:space="preserve">various </w:t>
            </w:r>
            <w:r>
              <w:t>gameplay systems</w:t>
            </w:r>
            <w:r>
              <w:t>.</w:t>
            </w:r>
          </w:p>
          <w:p w14:paraId="766B5E9B" w14:textId="77777777" w:rsidR="009D7563" w:rsidRDefault="009D7563" w:rsidP="001D0BF1">
            <w:pPr>
              <w:contextualSpacing w:val="0"/>
            </w:pPr>
          </w:p>
          <w:p w14:paraId="480B61D2" w14:textId="2C0C2DCA" w:rsidR="001E3120" w:rsidRDefault="009D7563" w:rsidP="001D0BF1">
            <w:pPr>
              <w:contextualSpacing w:val="0"/>
            </w:pPr>
            <w:r w:rsidRPr="009D7563">
              <w:rPr>
                <w:b/>
                <w:bCs/>
              </w:rPr>
              <w:t>PROJECTS</w:t>
            </w:r>
            <w:r w:rsidR="007D72D9">
              <w:t>:</w:t>
            </w:r>
          </w:p>
          <w:p w14:paraId="6D231A39" w14:textId="77777777" w:rsidR="007D72D9" w:rsidRDefault="007D72D9" w:rsidP="007D72D9">
            <w:pPr>
              <w:pStyle w:val="ListParagraph"/>
              <w:numPr>
                <w:ilvl w:val="0"/>
                <w:numId w:val="14"/>
              </w:numPr>
            </w:pPr>
            <w:r>
              <w:t>The Last of Us Part II</w:t>
            </w:r>
          </w:p>
          <w:p w14:paraId="4A3A9F23" w14:textId="77777777" w:rsidR="007D72D9" w:rsidRDefault="007D72D9" w:rsidP="007D72D9">
            <w:pPr>
              <w:pStyle w:val="ListParagraph"/>
              <w:numPr>
                <w:ilvl w:val="0"/>
                <w:numId w:val="14"/>
              </w:numPr>
            </w:pPr>
            <w:r>
              <w:t>Uncharted</w:t>
            </w:r>
            <w:r w:rsidR="003609A9">
              <w:t>: The Lost Legacy</w:t>
            </w:r>
          </w:p>
          <w:p w14:paraId="29FC89A5" w14:textId="128CA35D" w:rsidR="003609A9" w:rsidRDefault="003609A9" w:rsidP="007D72D9">
            <w:pPr>
              <w:pStyle w:val="ListParagraph"/>
              <w:numPr>
                <w:ilvl w:val="0"/>
                <w:numId w:val="14"/>
              </w:numPr>
            </w:pPr>
            <w:r>
              <w:t>Uncharted 4: A Thief’s End</w:t>
            </w:r>
          </w:p>
          <w:p w14:paraId="3863F277" w14:textId="67AF12FA" w:rsidR="008374AE" w:rsidRDefault="008374AE" w:rsidP="007D72D9">
            <w:pPr>
              <w:pStyle w:val="ListParagraph"/>
              <w:numPr>
                <w:ilvl w:val="0"/>
                <w:numId w:val="14"/>
              </w:numPr>
            </w:pPr>
            <w:r>
              <w:t>The Last of Us PS4</w:t>
            </w:r>
          </w:p>
          <w:p w14:paraId="0105CE09" w14:textId="4277DF15" w:rsidR="003609A9" w:rsidRDefault="00123459" w:rsidP="007D72D9">
            <w:pPr>
              <w:pStyle w:val="ListParagraph"/>
              <w:numPr>
                <w:ilvl w:val="0"/>
                <w:numId w:val="14"/>
              </w:numPr>
            </w:pPr>
            <w:r>
              <w:t>The Last of Us</w:t>
            </w:r>
            <w:r w:rsidR="008374AE">
              <w:t xml:space="preserve"> PS3</w:t>
            </w:r>
          </w:p>
          <w:p w14:paraId="05FF75EF" w14:textId="77777777" w:rsidR="00123459" w:rsidRDefault="00123459" w:rsidP="007D72D9">
            <w:pPr>
              <w:pStyle w:val="ListParagraph"/>
              <w:numPr>
                <w:ilvl w:val="0"/>
                <w:numId w:val="14"/>
              </w:numPr>
            </w:pPr>
            <w:r>
              <w:t xml:space="preserve">The Last of Us: </w:t>
            </w:r>
            <w:r w:rsidR="008374AE">
              <w:t>Left Behind</w:t>
            </w:r>
          </w:p>
          <w:p w14:paraId="73142AFE" w14:textId="77777777" w:rsidR="009D7563" w:rsidRDefault="009D7563" w:rsidP="009D7563"/>
          <w:p w14:paraId="7087FD66" w14:textId="3A809D02" w:rsidR="009D7563" w:rsidRPr="00CF1A49" w:rsidRDefault="009D7563" w:rsidP="009D7563"/>
        </w:tc>
      </w:tr>
      <w:tr w:rsidR="00F61DF9" w:rsidRPr="00CF1A49" w14:paraId="227DEA32" w14:textId="77777777" w:rsidTr="00647C85">
        <w:trPr>
          <w:trHeight w:val="1955"/>
        </w:trPr>
        <w:tc>
          <w:tcPr>
            <w:tcW w:w="8347" w:type="dxa"/>
            <w:tcMar>
              <w:top w:w="216" w:type="dxa"/>
            </w:tcMar>
          </w:tcPr>
          <w:p w14:paraId="29AB0C58" w14:textId="49C61F52" w:rsidR="00F61DF9" w:rsidRPr="00CF1A49" w:rsidRDefault="007C0DDA" w:rsidP="00F61DF9">
            <w:pPr>
              <w:pStyle w:val="Heading3"/>
              <w:contextualSpacing w:val="0"/>
              <w:outlineLvl w:val="2"/>
            </w:pPr>
            <w:r>
              <w:t>2005</w:t>
            </w:r>
            <w:r w:rsidR="00F61DF9" w:rsidRPr="00CF1A49">
              <w:t xml:space="preserve"> – </w:t>
            </w:r>
            <w:r>
              <w:t>2012</w:t>
            </w:r>
          </w:p>
          <w:p w14:paraId="22055D0B" w14:textId="5D4569CF" w:rsidR="00F61DF9" w:rsidRDefault="007C0DDA" w:rsidP="00F61DF9">
            <w:pPr>
              <w:pStyle w:val="Heading2"/>
              <w:contextualSpacing w:val="0"/>
              <w:outlineLvl w:val="1"/>
              <w:rPr>
                <w:rStyle w:val="SubtleReference"/>
                <w:b/>
                <w:bCs/>
              </w:rPr>
            </w:pPr>
            <w:r w:rsidRPr="000842BC">
              <w:rPr>
                <w:color w:val="auto"/>
              </w:rPr>
              <w:t>game programmer</w:t>
            </w:r>
            <w:r w:rsidR="00F61DF9" w:rsidRPr="00CF1A49">
              <w:t xml:space="preserve">, </w:t>
            </w:r>
            <w:r w:rsidRPr="000842BC">
              <w:rPr>
                <w:rStyle w:val="SubtleReference"/>
                <w:b/>
                <w:bCs/>
              </w:rPr>
              <w:t>ubisoft shanghai</w:t>
            </w:r>
          </w:p>
          <w:p w14:paraId="25DF85B7" w14:textId="1E76B774" w:rsidR="00175F31" w:rsidRDefault="00175F31" w:rsidP="00F61DF9">
            <w:r>
              <w:t xml:space="preserve">Working </w:t>
            </w:r>
            <w:r w:rsidR="009D7563">
              <w:t xml:space="preserve">on </w:t>
            </w:r>
            <w:r w:rsidR="001503BC">
              <w:t>AI/Enemy behaviors</w:t>
            </w:r>
            <w:r w:rsidR="008A7E41">
              <w:t xml:space="preserve"> and maintain in house path-finding </w:t>
            </w:r>
            <w:r w:rsidR="004D3DFF">
              <w:t>engine</w:t>
            </w:r>
            <w:r w:rsidR="008A7E41">
              <w:t>.</w:t>
            </w:r>
          </w:p>
          <w:p w14:paraId="54E7FC08" w14:textId="2BE119FC" w:rsidR="002A0EFE" w:rsidRDefault="002A0EFE" w:rsidP="00F61DF9">
            <w:r>
              <w:t xml:space="preserve">Develop </w:t>
            </w:r>
            <w:r w:rsidR="004D3DFF">
              <w:t xml:space="preserve">various </w:t>
            </w:r>
            <w:r>
              <w:t xml:space="preserve">tools to </w:t>
            </w:r>
            <w:r w:rsidR="00823753">
              <w:t>improve artists workflow.</w:t>
            </w:r>
          </w:p>
          <w:p w14:paraId="1F9DA925" w14:textId="77777777" w:rsidR="008A7E41" w:rsidRDefault="008A7E41" w:rsidP="00F61DF9"/>
          <w:p w14:paraId="0AC4B98F" w14:textId="77777777" w:rsidR="009F46A8" w:rsidRDefault="009F46A8" w:rsidP="00F61DF9"/>
          <w:p w14:paraId="06F5F8C0" w14:textId="2B3FD417" w:rsidR="00F61DF9" w:rsidRDefault="009F46A8" w:rsidP="00F61DF9">
            <w:r w:rsidRPr="009F46A8">
              <w:rPr>
                <w:b/>
                <w:bCs/>
              </w:rPr>
              <w:t>PROJECTS</w:t>
            </w:r>
            <w:r w:rsidR="00623FAF">
              <w:t>:</w:t>
            </w:r>
          </w:p>
          <w:p w14:paraId="7D8D5644" w14:textId="4AB83B70" w:rsidR="00592A1E" w:rsidRDefault="00592A1E" w:rsidP="00592A1E">
            <w:pPr>
              <w:pStyle w:val="ListParagraph"/>
              <w:numPr>
                <w:ilvl w:val="0"/>
                <w:numId w:val="15"/>
              </w:numPr>
            </w:pPr>
            <w:r>
              <w:t>I Am Alive</w:t>
            </w:r>
          </w:p>
          <w:p w14:paraId="18CD23A9" w14:textId="79F3C01A" w:rsidR="009F46A8" w:rsidRDefault="009F46A8" w:rsidP="00592A1E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Cloudy with a Chance of Meatball</w:t>
            </w:r>
          </w:p>
          <w:p w14:paraId="05792921" w14:textId="1538368F" w:rsidR="00592A1E" w:rsidRDefault="0071297D" w:rsidP="00592A1E">
            <w:pPr>
              <w:pStyle w:val="ListParagraph"/>
              <w:numPr>
                <w:ilvl w:val="0"/>
                <w:numId w:val="15"/>
              </w:numPr>
            </w:pPr>
            <w:r>
              <w:t>Tom Clancy End</w:t>
            </w:r>
            <w:r w:rsidR="000624DE">
              <w:t xml:space="preserve"> </w:t>
            </w:r>
            <w:r>
              <w:t xml:space="preserve">War </w:t>
            </w:r>
          </w:p>
          <w:p w14:paraId="188D51CE" w14:textId="5C93D181" w:rsidR="0071297D" w:rsidRDefault="00B7193C" w:rsidP="00592A1E">
            <w:pPr>
              <w:pStyle w:val="ListParagraph"/>
              <w:numPr>
                <w:ilvl w:val="0"/>
                <w:numId w:val="15"/>
              </w:numPr>
            </w:pPr>
            <w:r>
              <w:t>Tom Clancy Splinter Cell Double Agent</w:t>
            </w:r>
            <w:r w:rsidR="002F3845">
              <w:t>,</w:t>
            </w:r>
            <w:r>
              <w:t xml:space="preserve"> Xbox</w:t>
            </w:r>
          </w:p>
          <w:p w14:paraId="5E6DAED2" w14:textId="77777777" w:rsidR="00B7193C" w:rsidRDefault="00B7193C" w:rsidP="009F46A8">
            <w:pPr>
              <w:ind w:left="360"/>
            </w:pPr>
          </w:p>
          <w:p w14:paraId="42CF3701" w14:textId="5F1A171F" w:rsidR="00623FAF" w:rsidRDefault="00623FAF" w:rsidP="00F61DF9"/>
        </w:tc>
      </w:tr>
    </w:tbl>
    <w:sdt>
      <w:sdtPr>
        <w:alias w:val="Education:"/>
        <w:tag w:val="Education:"/>
        <w:id w:val="-1908763273"/>
        <w:placeholder>
          <w:docPart w:val="6D1C831FBDE04019938F4E45080B13BD"/>
        </w:placeholder>
        <w:temporary/>
        <w:showingPlcHdr/>
        <w15:appearance w15:val="hidden"/>
      </w:sdtPr>
      <w:sdtEndPr/>
      <w:sdtContent>
        <w:p w14:paraId="538E48E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3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97"/>
      </w:tblGrid>
      <w:tr w:rsidR="001D0BF1" w:rsidRPr="00CF1A49" w14:paraId="0F226063" w14:textId="77777777" w:rsidTr="000624DE">
        <w:trPr>
          <w:trHeight w:val="744"/>
        </w:trPr>
        <w:tc>
          <w:tcPr>
            <w:tcW w:w="9396" w:type="dxa"/>
          </w:tcPr>
          <w:p w14:paraId="14904786" w14:textId="5B984179" w:rsidR="001D0BF1" w:rsidRPr="00CF1A49" w:rsidRDefault="000624DE" w:rsidP="001D0BF1">
            <w:pPr>
              <w:pStyle w:val="Heading3"/>
              <w:contextualSpacing w:val="0"/>
              <w:outlineLvl w:val="2"/>
            </w:pPr>
            <w:r>
              <w:t>2002-2006</w:t>
            </w:r>
          </w:p>
          <w:p w14:paraId="7E14A596" w14:textId="190A0B4C" w:rsidR="001D0BF1" w:rsidRPr="00CF1A49" w:rsidRDefault="00FA193C" w:rsidP="001D0BF1">
            <w:pPr>
              <w:pStyle w:val="Heading2"/>
              <w:contextualSpacing w:val="0"/>
              <w:outlineLvl w:val="1"/>
            </w:pPr>
            <w:r w:rsidRPr="000842BC">
              <w:rPr>
                <w:color w:val="auto"/>
              </w:rPr>
              <w:t>software engineering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fudan university</w:t>
            </w:r>
            <w:r w:rsidR="0001656C">
              <w:rPr>
                <w:rStyle w:val="SubtleReference"/>
              </w:rPr>
              <w:t>, SHA</w:t>
            </w:r>
            <w:r w:rsidR="000B095A">
              <w:rPr>
                <w:rStyle w:val="SubtleReference"/>
              </w:rPr>
              <w:t>N</w:t>
            </w:r>
            <w:r w:rsidR="0001656C">
              <w:rPr>
                <w:rStyle w:val="SubtleReference"/>
              </w:rPr>
              <w:t>GHAI</w:t>
            </w:r>
          </w:p>
          <w:p w14:paraId="79215763" w14:textId="19F234DD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506ADD6D" w14:textId="77777777" w:rsidTr="000624DE">
        <w:trPr>
          <w:trHeight w:val="223"/>
        </w:trPr>
        <w:tc>
          <w:tcPr>
            <w:tcW w:w="9396" w:type="dxa"/>
            <w:tcMar>
              <w:top w:w="216" w:type="dxa"/>
            </w:tcMar>
          </w:tcPr>
          <w:p w14:paraId="603445E9" w14:textId="02E9C505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543AE000A8B248668C61142E6FD3A0F4"/>
        </w:placeholder>
        <w:temporary/>
        <w:showingPlcHdr/>
        <w15:appearance w15:val="hidden"/>
      </w:sdtPr>
      <w:sdtEndPr/>
      <w:sdtContent>
        <w:p w14:paraId="2EBD7A03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</w:tblGrid>
      <w:tr w:rsidR="00164D6C" w:rsidRPr="006E1507" w14:paraId="1C8506BA" w14:textId="77777777" w:rsidTr="00164D6C">
        <w:trPr>
          <w:trHeight w:val="859"/>
        </w:trPr>
        <w:tc>
          <w:tcPr>
            <w:tcW w:w="4680" w:type="dxa"/>
          </w:tcPr>
          <w:p w14:paraId="35FE8FA5" w14:textId="12A4A5F3" w:rsidR="00164D6C" w:rsidRDefault="00164D6C" w:rsidP="006E1507">
            <w:pPr>
              <w:pStyle w:val="ListBullet"/>
              <w:contextualSpacing w:val="0"/>
            </w:pPr>
            <w:r>
              <w:t>Language: 15+ C/C++ years</w:t>
            </w:r>
          </w:p>
          <w:p w14:paraId="517F0875" w14:textId="6760B095" w:rsidR="00964807" w:rsidRPr="006E1507" w:rsidRDefault="00964807" w:rsidP="006E1507">
            <w:pPr>
              <w:pStyle w:val="ListBullet"/>
              <w:contextualSpacing w:val="0"/>
            </w:pPr>
            <w:r>
              <w:t xml:space="preserve">Strong Vector Math / Linear Algebra </w:t>
            </w:r>
          </w:p>
          <w:p w14:paraId="7BE5B62F" w14:textId="77777777" w:rsidR="00164D6C" w:rsidRDefault="00164D6C" w:rsidP="006E1507">
            <w:pPr>
              <w:pStyle w:val="ListBullet"/>
              <w:contextualSpacing w:val="0"/>
            </w:pPr>
            <w:r>
              <w:t>Good knowledge of game engine</w:t>
            </w:r>
          </w:p>
          <w:p w14:paraId="1216BC9A" w14:textId="1F2D7FA4" w:rsidR="00164D6C" w:rsidRDefault="00964807" w:rsidP="00164D6C">
            <w:pPr>
              <w:pStyle w:val="ListBullet"/>
              <w:contextualSpacing w:val="0"/>
            </w:pPr>
            <w:r>
              <w:t>Experienced in</w:t>
            </w:r>
            <w:r w:rsidR="00164D6C">
              <w:t xml:space="preserve"> profiling and optimizing code</w:t>
            </w:r>
          </w:p>
          <w:p w14:paraId="77A7E664" w14:textId="5BF92DB0" w:rsidR="00164D6C" w:rsidRDefault="00164D6C" w:rsidP="00164D6C">
            <w:pPr>
              <w:pStyle w:val="ListBullet"/>
              <w:contextualSpacing w:val="0"/>
            </w:pPr>
            <w:r>
              <w:t>Thinks as Game Design</w:t>
            </w:r>
          </w:p>
          <w:p w14:paraId="015AA956" w14:textId="192258B0" w:rsidR="00F62D1B" w:rsidRDefault="00F62D1B" w:rsidP="00164D6C">
            <w:pPr>
              <w:pStyle w:val="ListBullet"/>
              <w:contextualSpacing w:val="0"/>
            </w:pPr>
            <w:r>
              <w:t>Good analytic and problem-solving skills</w:t>
            </w:r>
          </w:p>
          <w:p w14:paraId="55B107AA" w14:textId="532F9F46" w:rsidR="001F5134" w:rsidRPr="006E1507" w:rsidRDefault="001F5134" w:rsidP="00164D6C">
            <w:pPr>
              <w:pStyle w:val="ListBullet"/>
              <w:contextualSpacing w:val="0"/>
            </w:pPr>
            <w:r>
              <w:t xml:space="preserve">Fine with </w:t>
            </w:r>
            <w:r w:rsidR="00025C8E">
              <w:t>big</w:t>
            </w:r>
            <w:r>
              <w:t xml:space="preserve"> codebase and </w:t>
            </w:r>
            <w:r w:rsidR="00025C8E">
              <w:t>be practical to improve code quality</w:t>
            </w:r>
            <w:r w:rsidR="003C08D6">
              <w:t xml:space="preserve"> (refactoring)</w:t>
            </w:r>
            <w:r w:rsidR="00025C8E">
              <w:t>.</w:t>
            </w:r>
          </w:p>
          <w:p w14:paraId="01D97C85" w14:textId="66492488" w:rsidR="00164D6C" w:rsidRPr="006E1507" w:rsidRDefault="00164D6C" w:rsidP="00164D6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365FCA6A" w14:textId="15DB38F5" w:rsidR="00AD782D" w:rsidRPr="00CF1A49" w:rsidRDefault="00AD782D" w:rsidP="0062312F">
      <w:pPr>
        <w:pStyle w:val="Heading1"/>
      </w:pPr>
    </w:p>
    <w:p w14:paraId="06C3BA0D" w14:textId="77777777" w:rsidR="00843EC4" w:rsidRDefault="001415F9" w:rsidP="006E1507">
      <w:r>
        <w:t xml:space="preserve">Naughty Dog is one of the best video game </w:t>
      </w:r>
      <w:r w:rsidR="003D3A47">
        <w:t xml:space="preserve">studios in the world. We always push our limit to create </w:t>
      </w:r>
      <w:r w:rsidR="00FD0F3C">
        <w:t>games which touch</w:t>
      </w:r>
      <w:r w:rsidR="00DD58CC">
        <w:t xml:space="preserve"> people. </w:t>
      </w:r>
    </w:p>
    <w:p w14:paraId="743EC42F" w14:textId="77777777" w:rsidR="00083F7B" w:rsidRDefault="00843EC4" w:rsidP="006E1507">
      <w:r>
        <w:t xml:space="preserve">As a programmer, </w:t>
      </w:r>
      <w:r w:rsidR="003A0B06">
        <w:t xml:space="preserve">I </w:t>
      </w:r>
      <w:r w:rsidR="004A01D0">
        <w:t xml:space="preserve">have passion </w:t>
      </w:r>
      <w:r>
        <w:t xml:space="preserve">to make </w:t>
      </w:r>
      <w:r w:rsidR="008C0302">
        <w:t xml:space="preserve">top quality </w:t>
      </w:r>
      <w:r w:rsidR="00387580">
        <w:t xml:space="preserve">software </w:t>
      </w:r>
      <w:r w:rsidR="008C0302">
        <w:t>which</w:t>
      </w:r>
      <w:r w:rsidR="00387580">
        <w:t xml:space="preserve"> let our talented </w:t>
      </w:r>
      <w:r w:rsidR="007D658F">
        <w:t xml:space="preserve">designers and </w:t>
      </w:r>
      <w:r w:rsidR="00387580">
        <w:t xml:space="preserve">artists </w:t>
      </w:r>
      <w:r w:rsidR="008C0302">
        <w:t xml:space="preserve">to </w:t>
      </w:r>
      <w:r w:rsidR="007D658F">
        <w:t>achieve</w:t>
      </w:r>
      <w:r w:rsidR="008C0302">
        <w:t xml:space="preserve"> their goals. </w:t>
      </w:r>
    </w:p>
    <w:p w14:paraId="13E50ADE" w14:textId="22D98BD7" w:rsidR="00B51D1B" w:rsidRPr="008C0302" w:rsidRDefault="00B86A96" w:rsidP="006E1507">
      <w:pPr>
        <w:rPr>
          <w:rFonts w:eastAsiaTheme="minorEastAsia"/>
          <w:lang w:eastAsia="zh-CN"/>
        </w:rPr>
      </w:pPr>
      <w:r>
        <w:t xml:space="preserve">Also, I am </w:t>
      </w:r>
      <w:proofErr w:type="gramStart"/>
      <w:r w:rsidR="00083F7B">
        <w:t>very</w:t>
      </w:r>
      <w:r w:rsidR="00921915">
        <w:t xml:space="preserve"> interested</w:t>
      </w:r>
      <w:proofErr w:type="gramEnd"/>
      <w:r>
        <w:t xml:space="preserve"> in cutting</w:t>
      </w:r>
      <w:r w:rsidR="005252D8">
        <w:t>-</w:t>
      </w:r>
      <w:r>
        <w:t>edge tech</w:t>
      </w:r>
      <w:r w:rsidR="00DE5F75">
        <w:t>nology</w:t>
      </w:r>
      <w:r>
        <w:t xml:space="preserve"> in our industry.</w:t>
      </w:r>
    </w:p>
    <w:sectPr w:rsidR="00B51D1B" w:rsidRPr="008C0302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23E04" w14:textId="77777777" w:rsidR="00D70488" w:rsidRDefault="00D70488" w:rsidP="0068194B">
      <w:r>
        <w:separator/>
      </w:r>
    </w:p>
    <w:p w14:paraId="30A1F865" w14:textId="77777777" w:rsidR="00D70488" w:rsidRDefault="00D70488"/>
    <w:p w14:paraId="50C30578" w14:textId="77777777" w:rsidR="00D70488" w:rsidRDefault="00D70488"/>
  </w:endnote>
  <w:endnote w:type="continuationSeparator" w:id="0">
    <w:p w14:paraId="2956EFA2" w14:textId="77777777" w:rsidR="00D70488" w:rsidRDefault="00D70488" w:rsidP="0068194B">
      <w:r>
        <w:continuationSeparator/>
      </w:r>
    </w:p>
    <w:p w14:paraId="0733E981" w14:textId="77777777" w:rsidR="00D70488" w:rsidRDefault="00D70488"/>
    <w:p w14:paraId="6D91B08F" w14:textId="77777777" w:rsidR="00D70488" w:rsidRDefault="00D704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AC67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8BA48" w14:textId="77777777" w:rsidR="00D70488" w:rsidRDefault="00D70488" w:rsidP="0068194B">
      <w:r>
        <w:separator/>
      </w:r>
    </w:p>
    <w:p w14:paraId="133F4775" w14:textId="77777777" w:rsidR="00D70488" w:rsidRDefault="00D70488"/>
    <w:p w14:paraId="7DA50B2C" w14:textId="77777777" w:rsidR="00D70488" w:rsidRDefault="00D70488"/>
  </w:footnote>
  <w:footnote w:type="continuationSeparator" w:id="0">
    <w:p w14:paraId="0E3A80FA" w14:textId="77777777" w:rsidR="00D70488" w:rsidRDefault="00D70488" w:rsidP="0068194B">
      <w:r>
        <w:continuationSeparator/>
      </w:r>
    </w:p>
    <w:p w14:paraId="7572C199" w14:textId="77777777" w:rsidR="00D70488" w:rsidRDefault="00D70488"/>
    <w:p w14:paraId="4E79EF0F" w14:textId="77777777" w:rsidR="00D70488" w:rsidRDefault="00D704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53DC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D83443" wp14:editId="4E59CCA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9051F1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E3414D4"/>
    <w:multiLevelType w:val="hybridMultilevel"/>
    <w:tmpl w:val="E1E46D6E"/>
    <w:lvl w:ilvl="0" w:tplc="D4D69FAA">
      <w:start w:val="201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AEE6A94"/>
    <w:multiLevelType w:val="hybridMultilevel"/>
    <w:tmpl w:val="F762F40E"/>
    <w:lvl w:ilvl="0" w:tplc="FA66B5E0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28E36E3"/>
    <w:multiLevelType w:val="hybridMultilevel"/>
    <w:tmpl w:val="72ACC654"/>
    <w:lvl w:ilvl="0" w:tplc="B478D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068B2"/>
    <w:multiLevelType w:val="hybridMultilevel"/>
    <w:tmpl w:val="7228F3AE"/>
    <w:lvl w:ilvl="0" w:tplc="FA66B5E0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26"/>
    <w:rsid w:val="000001EF"/>
    <w:rsid w:val="00007322"/>
    <w:rsid w:val="00007728"/>
    <w:rsid w:val="00007730"/>
    <w:rsid w:val="0001656C"/>
    <w:rsid w:val="00024584"/>
    <w:rsid w:val="00024730"/>
    <w:rsid w:val="00025C8E"/>
    <w:rsid w:val="00051EF7"/>
    <w:rsid w:val="00055E95"/>
    <w:rsid w:val="000624DE"/>
    <w:rsid w:val="0007021F"/>
    <w:rsid w:val="00083F7B"/>
    <w:rsid w:val="000842BC"/>
    <w:rsid w:val="000B095A"/>
    <w:rsid w:val="000B2BA5"/>
    <w:rsid w:val="000F2F8C"/>
    <w:rsid w:val="0010006E"/>
    <w:rsid w:val="001045A8"/>
    <w:rsid w:val="00114A91"/>
    <w:rsid w:val="00123459"/>
    <w:rsid w:val="001415F9"/>
    <w:rsid w:val="001427E1"/>
    <w:rsid w:val="001503BC"/>
    <w:rsid w:val="00155F44"/>
    <w:rsid w:val="00163668"/>
    <w:rsid w:val="00164D6C"/>
    <w:rsid w:val="001714DE"/>
    <w:rsid w:val="00171566"/>
    <w:rsid w:val="001742B9"/>
    <w:rsid w:val="00174676"/>
    <w:rsid w:val="001755A8"/>
    <w:rsid w:val="00175F31"/>
    <w:rsid w:val="00184014"/>
    <w:rsid w:val="00192008"/>
    <w:rsid w:val="001B18F8"/>
    <w:rsid w:val="001C0E68"/>
    <w:rsid w:val="001C4B6F"/>
    <w:rsid w:val="001D0BF1"/>
    <w:rsid w:val="001E3120"/>
    <w:rsid w:val="001E7E0C"/>
    <w:rsid w:val="001F0BB0"/>
    <w:rsid w:val="001F3EDF"/>
    <w:rsid w:val="001F4E6D"/>
    <w:rsid w:val="001F5134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0EFE"/>
    <w:rsid w:val="002A1945"/>
    <w:rsid w:val="002B2958"/>
    <w:rsid w:val="002B3FC8"/>
    <w:rsid w:val="002C006F"/>
    <w:rsid w:val="002D23C5"/>
    <w:rsid w:val="002D6137"/>
    <w:rsid w:val="002E7E61"/>
    <w:rsid w:val="002F05E5"/>
    <w:rsid w:val="002F254D"/>
    <w:rsid w:val="002F30E4"/>
    <w:rsid w:val="002F3845"/>
    <w:rsid w:val="00307140"/>
    <w:rsid w:val="00316DFF"/>
    <w:rsid w:val="00325B57"/>
    <w:rsid w:val="003340AA"/>
    <w:rsid w:val="00336056"/>
    <w:rsid w:val="003544E1"/>
    <w:rsid w:val="003609A9"/>
    <w:rsid w:val="0036165A"/>
    <w:rsid w:val="00366398"/>
    <w:rsid w:val="00372CFA"/>
    <w:rsid w:val="00387580"/>
    <w:rsid w:val="00395C8E"/>
    <w:rsid w:val="00396DA8"/>
    <w:rsid w:val="003A0632"/>
    <w:rsid w:val="003A0B06"/>
    <w:rsid w:val="003A30E5"/>
    <w:rsid w:val="003A6ADF"/>
    <w:rsid w:val="003B5928"/>
    <w:rsid w:val="003C08D6"/>
    <w:rsid w:val="003D380F"/>
    <w:rsid w:val="003D3A47"/>
    <w:rsid w:val="003D7703"/>
    <w:rsid w:val="003E160D"/>
    <w:rsid w:val="003F1D5F"/>
    <w:rsid w:val="003F3DCE"/>
    <w:rsid w:val="00401E0E"/>
    <w:rsid w:val="00405128"/>
    <w:rsid w:val="00406CFF"/>
    <w:rsid w:val="00416B25"/>
    <w:rsid w:val="00420592"/>
    <w:rsid w:val="004319E0"/>
    <w:rsid w:val="00437E8C"/>
    <w:rsid w:val="00440225"/>
    <w:rsid w:val="0046007B"/>
    <w:rsid w:val="004726BC"/>
    <w:rsid w:val="00474105"/>
    <w:rsid w:val="00480E6E"/>
    <w:rsid w:val="00481A41"/>
    <w:rsid w:val="00486277"/>
    <w:rsid w:val="00494CF6"/>
    <w:rsid w:val="00495F8D"/>
    <w:rsid w:val="004A01D0"/>
    <w:rsid w:val="004A1FAE"/>
    <w:rsid w:val="004A32FF"/>
    <w:rsid w:val="004B06EB"/>
    <w:rsid w:val="004B6AD0"/>
    <w:rsid w:val="004C2D5D"/>
    <w:rsid w:val="004C33E1"/>
    <w:rsid w:val="004D3DFF"/>
    <w:rsid w:val="004E01EB"/>
    <w:rsid w:val="004E2794"/>
    <w:rsid w:val="00502107"/>
    <w:rsid w:val="00510392"/>
    <w:rsid w:val="00513E2A"/>
    <w:rsid w:val="005252D8"/>
    <w:rsid w:val="00566A35"/>
    <w:rsid w:val="0056701E"/>
    <w:rsid w:val="005740D7"/>
    <w:rsid w:val="00575733"/>
    <w:rsid w:val="00592495"/>
    <w:rsid w:val="00592A1E"/>
    <w:rsid w:val="00594B89"/>
    <w:rsid w:val="005A0F26"/>
    <w:rsid w:val="005A1B10"/>
    <w:rsid w:val="005A6850"/>
    <w:rsid w:val="005B1B1B"/>
    <w:rsid w:val="005C5932"/>
    <w:rsid w:val="005D3CA7"/>
    <w:rsid w:val="005D4CC1"/>
    <w:rsid w:val="005E1FAF"/>
    <w:rsid w:val="005F1759"/>
    <w:rsid w:val="005F4B91"/>
    <w:rsid w:val="005F55D2"/>
    <w:rsid w:val="005F7AE0"/>
    <w:rsid w:val="006013EF"/>
    <w:rsid w:val="0062312F"/>
    <w:rsid w:val="00623FAF"/>
    <w:rsid w:val="00625F2C"/>
    <w:rsid w:val="006305D0"/>
    <w:rsid w:val="00635799"/>
    <w:rsid w:val="00647C85"/>
    <w:rsid w:val="006618E9"/>
    <w:rsid w:val="0067351D"/>
    <w:rsid w:val="0068194B"/>
    <w:rsid w:val="00692703"/>
    <w:rsid w:val="006A1962"/>
    <w:rsid w:val="006A68FE"/>
    <w:rsid w:val="006B5D48"/>
    <w:rsid w:val="006B7D7B"/>
    <w:rsid w:val="006C1A5E"/>
    <w:rsid w:val="006E0A66"/>
    <w:rsid w:val="006E1507"/>
    <w:rsid w:val="007038DD"/>
    <w:rsid w:val="0071297D"/>
    <w:rsid w:val="00712D8B"/>
    <w:rsid w:val="007273B7"/>
    <w:rsid w:val="00731151"/>
    <w:rsid w:val="00733E0A"/>
    <w:rsid w:val="0074403D"/>
    <w:rsid w:val="00746D44"/>
    <w:rsid w:val="007538DC"/>
    <w:rsid w:val="00757803"/>
    <w:rsid w:val="0079206B"/>
    <w:rsid w:val="00796076"/>
    <w:rsid w:val="007C0566"/>
    <w:rsid w:val="007C0DDA"/>
    <w:rsid w:val="007C606B"/>
    <w:rsid w:val="007D658F"/>
    <w:rsid w:val="007D72D9"/>
    <w:rsid w:val="007E49D0"/>
    <w:rsid w:val="007E6A61"/>
    <w:rsid w:val="007F1C05"/>
    <w:rsid w:val="00801140"/>
    <w:rsid w:val="00803404"/>
    <w:rsid w:val="00823753"/>
    <w:rsid w:val="00826B63"/>
    <w:rsid w:val="00834955"/>
    <w:rsid w:val="00835A88"/>
    <w:rsid w:val="008374AE"/>
    <w:rsid w:val="00843EC4"/>
    <w:rsid w:val="00855B59"/>
    <w:rsid w:val="00860461"/>
    <w:rsid w:val="0086487C"/>
    <w:rsid w:val="00870B20"/>
    <w:rsid w:val="008829F8"/>
    <w:rsid w:val="00885897"/>
    <w:rsid w:val="008A56A4"/>
    <w:rsid w:val="008A6538"/>
    <w:rsid w:val="008A7E41"/>
    <w:rsid w:val="008B6EA4"/>
    <w:rsid w:val="008C0302"/>
    <w:rsid w:val="008C3321"/>
    <w:rsid w:val="008C7056"/>
    <w:rsid w:val="008F0A15"/>
    <w:rsid w:val="008F3B14"/>
    <w:rsid w:val="00901899"/>
    <w:rsid w:val="0090344B"/>
    <w:rsid w:val="009052FE"/>
    <w:rsid w:val="00905715"/>
    <w:rsid w:val="0091321E"/>
    <w:rsid w:val="00913946"/>
    <w:rsid w:val="00921915"/>
    <w:rsid w:val="0092726B"/>
    <w:rsid w:val="009361BA"/>
    <w:rsid w:val="00944F78"/>
    <w:rsid w:val="009510E7"/>
    <w:rsid w:val="00952C89"/>
    <w:rsid w:val="009571D8"/>
    <w:rsid w:val="00964807"/>
    <w:rsid w:val="009650EA"/>
    <w:rsid w:val="0097790C"/>
    <w:rsid w:val="0098506E"/>
    <w:rsid w:val="00996439"/>
    <w:rsid w:val="009A06DC"/>
    <w:rsid w:val="009A44CE"/>
    <w:rsid w:val="009C4DFC"/>
    <w:rsid w:val="009D44F8"/>
    <w:rsid w:val="009D7563"/>
    <w:rsid w:val="009E3160"/>
    <w:rsid w:val="009F220C"/>
    <w:rsid w:val="009F3B05"/>
    <w:rsid w:val="009F46A8"/>
    <w:rsid w:val="009F4931"/>
    <w:rsid w:val="00A14534"/>
    <w:rsid w:val="00A16DAA"/>
    <w:rsid w:val="00A23026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5C5D"/>
    <w:rsid w:val="00A615E1"/>
    <w:rsid w:val="00A67D4D"/>
    <w:rsid w:val="00A755E8"/>
    <w:rsid w:val="00A93A5D"/>
    <w:rsid w:val="00AB32F8"/>
    <w:rsid w:val="00AB610B"/>
    <w:rsid w:val="00AD360E"/>
    <w:rsid w:val="00AD40FB"/>
    <w:rsid w:val="00AD782D"/>
    <w:rsid w:val="00AE7031"/>
    <w:rsid w:val="00AE7650"/>
    <w:rsid w:val="00B0221C"/>
    <w:rsid w:val="00B10EBE"/>
    <w:rsid w:val="00B15F66"/>
    <w:rsid w:val="00B236F1"/>
    <w:rsid w:val="00B50F99"/>
    <w:rsid w:val="00B51D1B"/>
    <w:rsid w:val="00B540F4"/>
    <w:rsid w:val="00B60FD0"/>
    <w:rsid w:val="00B622DF"/>
    <w:rsid w:val="00B6332A"/>
    <w:rsid w:val="00B7193C"/>
    <w:rsid w:val="00B7310B"/>
    <w:rsid w:val="00B749CC"/>
    <w:rsid w:val="00B81760"/>
    <w:rsid w:val="00B8494C"/>
    <w:rsid w:val="00B86A96"/>
    <w:rsid w:val="00B94A62"/>
    <w:rsid w:val="00BA1546"/>
    <w:rsid w:val="00BB4E51"/>
    <w:rsid w:val="00BD2FE1"/>
    <w:rsid w:val="00BD431F"/>
    <w:rsid w:val="00BE423E"/>
    <w:rsid w:val="00BE6DBC"/>
    <w:rsid w:val="00BF61AC"/>
    <w:rsid w:val="00BF7783"/>
    <w:rsid w:val="00C47FA6"/>
    <w:rsid w:val="00C57FC6"/>
    <w:rsid w:val="00C66A7D"/>
    <w:rsid w:val="00C709F7"/>
    <w:rsid w:val="00C779DA"/>
    <w:rsid w:val="00C814F7"/>
    <w:rsid w:val="00CA19B3"/>
    <w:rsid w:val="00CA4B4D"/>
    <w:rsid w:val="00CB35C3"/>
    <w:rsid w:val="00CD323D"/>
    <w:rsid w:val="00CE4030"/>
    <w:rsid w:val="00CE64B3"/>
    <w:rsid w:val="00CF09E2"/>
    <w:rsid w:val="00CF1A49"/>
    <w:rsid w:val="00D0630C"/>
    <w:rsid w:val="00D1327D"/>
    <w:rsid w:val="00D243A9"/>
    <w:rsid w:val="00D305E5"/>
    <w:rsid w:val="00D37CD3"/>
    <w:rsid w:val="00D66A52"/>
    <w:rsid w:val="00D66EFA"/>
    <w:rsid w:val="00D70488"/>
    <w:rsid w:val="00D72A2D"/>
    <w:rsid w:val="00D9521A"/>
    <w:rsid w:val="00DA3914"/>
    <w:rsid w:val="00DA59AA"/>
    <w:rsid w:val="00DB6915"/>
    <w:rsid w:val="00DB7E1E"/>
    <w:rsid w:val="00DC0FA0"/>
    <w:rsid w:val="00DC1B78"/>
    <w:rsid w:val="00DC2A2F"/>
    <w:rsid w:val="00DC600B"/>
    <w:rsid w:val="00DD58CC"/>
    <w:rsid w:val="00DE0FAA"/>
    <w:rsid w:val="00DE136D"/>
    <w:rsid w:val="00DE17E4"/>
    <w:rsid w:val="00DE5F75"/>
    <w:rsid w:val="00DE6534"/>
    <w:rsid w:val="00DE6538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3F6"/>
    <w:rsid w:val="00EF17E8"/>
    <w:rsid w:val="00EF51D9"/>
    <w:rsid w:val="00F130DD"/>
    <w:rsid w:val="00F213C1"/>
    <w:rsid w:val="00F24884"/>
    <w:rsid w:val="00F476C4"/>
    <w:rsid w:val="00F61DF9"/>
    <w:rsid w:val="00F62D1B"/>
    <w:rsid w:val="00F70832"/>
    <w:rsid w:val="00F81960"/>
    <w:rsid w:val="00F8769D"/>
    <w:rsid w:val="00F9350C"/>
    <w:rsid w:val="00F94EB5"/>
    <w:rsid w:val="00F9624D"/>
    <w:rsid w:val="00FA193C"/>
    <w:rsid w:val="00FB31C1"/>
    <w:rsid w:val="00FB58F2"/>
    <w:rsid w:val="00FC6AEA"/>
    <w:rsid w:val="00FD0F3C"/>
    <w:rsid w:val="00FD3D13"/>
    <w:rsid w:val="00FE1345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F806E"/>
  <w15:chartTrackingRefBased/>
  <w15:docId w15:val="{A373F5E3-8F37-4B55-994A-AB4AB00F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kan840730\AppData\Local\Microsoft\Office\16.0\DTS\en-US%7b3266553A-AAAE-4B76-BF9C-DDD73FB04E61%7d\%7bB8C90AEC-6320-4980-A5D0-F2A3AA2A7144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1C95990F66143B5A044130DF099A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53F1D-DED4-4EFE-8ED2-8FD3D4EFF379}"/>
      </w:docPartPr>
      <w:docPartBody>
        <w:p w:rsidR="00FF42CE" w:rsidRDefault="00FF42CE">
          <w:pPr>
            <w:pStyle w:val="C1C95990F66143B5A044130DF099A49C"/>
          </w:pPr>
          <w:r w:rsidRPr="00CF1A49">
            <w:t>·</w:t>
          </w:r>
        </w:p>
      </w:docPartBody>
    </w:docPart>
    <w:docPart>
      <w:docPartPr>
        <w:name w:val="7F7C7320300441BAAB7ED361E68A5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82C40-1759-406A-AF79-E9BE1BE1E2B6}"/>
      </w:docPartPr>
      <w:docPartBody>
        <w:p w:rsidR="00FF42CE" w:rsidRDefault="00FF42CE">
          <w:pPr>
            <w:pStyle w:val="7F7C7320300441BAAB7ED361E68A5CF5"/>
          </w:pPr>
          <w:r w:rsidRPr="00CF1A49">
            <w:t>·</w:t>
          </w:r>
        </w:p>
      </w:docPartBody>
    </w:docPart>
    <w:docPart>
      <w:docPartPr>
        <w:name w:val="76C9EA7715CE43BB9519E4B66A330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AE5DD-B39A-4056-BAB2-A46A77594F2C}"/>
      </w:docPartPr>
      <w:docPartBody>
        <w:p w:rsidR="00FF42CE" w:rsidRDefault="00FF42CE">
          <w:pPr>
            <w:pStyle w:val="76C9EA7715CE43BB9519E4B66A330ACA"/>
          </w:pPr>
          <w:r w:rsidRPr="00CF1A49">
            <w:t>Experience</w:t>
          </w:r>
        </w:p>
      </w:docPartBody>
    </w:docPart>
    <w:docPart>
      <w:docPartPr>
        <w:name w:val="6D1C831FBDE04019938F4E45080B1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C992B-36BC-4553-97AC-E5D3DD5B12A6}"/>
      </w:docPartPr>
      <w:docPartBody>
        <w:p w:rsidR="00FF42CE" w:rsidRDefault="00FF42CE">
          <w:pPr>
            <w:pStyle w:val="6D1C831FBDE04019938F4E45080B13BD"/>
          </w:pPr>
          <w:r w:rsidRPr="00CF1A49">
            <w:t>Education</w:t>
          </w:r>
        </w:p>
      </w:docPartBody>
    </w:docPart>
    <w:docPart>
      <w:docPartPr>
        <w:name w:val="543AE000A8B248668C61142E6FD3A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75854-D003-495E-AF75-51AE0F51D75E}"/>
      </w:docPartPr>
      <w:docPartBody>
        <w:p w:rsidR="00FF42CE" w:rsidRDefault="00FF42CE">
          <w:pPr>
            <w:pStyle w:val="543AE000A8B248668C61142E6FD3A0F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CE"/>
    <w:rsid w:val="002F76EA"/>
    <w:rsid w:val="003018FC"/>
    <w:rsid w:val="00FF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EBC38CBDFC42D89345B2CABFE324DB">
    <w:name w:val="DCEBC38CBDFC42D89345B2CABFE324D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962082E8A214C20A5C9C37778372E47">
    <w:name w:val="8962082E8A214C20A5C9C37778372E47"/>
  </w:style>
  <w:style w:type="paragraph" w:customStyle="1" w:styleId="70819DC6CC0043C8A1038DB701CA560E">
    <w:name w:val="70819DC6CC0043C8A1038DB701CA560E"/>
  </w:style>
  <w:style w:type="paragraph" w:customStyle="1" w:styleId="C1C95990F66143B5A044130DF099A49C">
    <w:name w:val="C1C95990F66143B5A044130DF099A49C"/>
  </w:style>
  <w:style w:type="paragraph" w:customStyle="1" w:styleId="4ECA9B5F98DD433DA25F3B9C8A572A66">
    <w:name w:val="4ECA9B5F98DD433DA25F3B9C8A572A66"/>
  </w:style>
  <w:style w:type="paragraph" w:customStyle="1" w:styleId="F0660A0C97EE477C8869C5D82FE15F0D">
    <w:name w:val="F0660A0C97EE477C8869C5D82FE15F0D"/>
  </w:style>
  <w:style w:type="paragraph" w:customStyle="1" w:styleId="7F7C7320300441BAAB7ED361E68A5CF5">
    <w:name w:val="7F7C7320300441BAAB7ED361E68A5CF5"/>
  </w:style>
  <w:style w:type="paragraph" w:customStyle="1" w:styleId="ECD22A27ABDB4A2D9E83D5121E1EB3D6">
    <w:name w:val="ECD22A27ABDB4A2D9E83D5121E1EB3D6"/>
  </w:style>
  <w:style w:type="paragraph" w:customStyle="1" w:styleId="C17835C2EE214B74A2ACC6BCE5C08754">
    <w:name w:val="C17835C2EE214B74A2ACC6BCE5C08754"/>
  </w:style>
  <w:style w:type="paragraph" w:customStyle="1" w:styleId="F5D6176581A048EBB5717143828974C1">
    <w:name w:val="F5D6176581A048EBB5717143828974C1"/>
  </w:style>
  <w:style w:type="paragraph" w:customStyle="1" w:styleId="BE589B4779994B409868AABE0AEEFA19">
    <w:name w:val="BE589B4779994B409868AABE0AEEFA19"/>
  </w:style>
  <w:style w:type="paragraph" w:customStyle="1" w:styleId="76C9EA7715CE43BB9519E4B66A330ACA">
    <w:name w:val="76C9EA7715CE43BB9519E4B66A330ACA"/>
  </w:style>
  <w:style w:type="paragraph" w:customStyle="1" w:styleId="49281B3DA22D453FA030FD9DBF586FE3">
    <w:name w:val="49281B3DA22D453FA030FD9DBF586FE3"/>
  </w:style>
  <w:style w:type="paragraph" w:customStyle="1" w:styleId="46CC9317F33B4FF08CFCC834E023F026">
    <w:name w:val="46CC9317F33B4FF08CFCC834E023F026"/>
  </w:style>
  <w:style w:type="paragraph" w:customStyle="1" w:styleId="6F1C080366794A31BBAF59549F5D1648">
    <w:name w:val="6F1C080366794A31BBAF59549F5D164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5DB6391114F46D99B392F4654FFE15F">
    <w:name w:val="D5DB6391114F46D99B392F4654FFE15F"/>
  </w:style>
  <w:style w:type="paragraph" w:customStyle="1" w:styleId="968347928B2A411C8CE92E6A22378E0C">
    <w:name w:val="968347928B2A411C8CE92E6A22378E0C"/>
  </w:style>
  <w:style w:type="paragraph" w:customStyle="1" w:styleId="A0CA31F737D9476BAF17E5A4358C6465">
    <w:name w:val="A0CA31F737D9476BAF17E5A4358C6465"/>
  </w:style>
  <w:style w:type="paragraph" w:customStyle="1" w:styleId="A42CEB63A1DB496FBFA4015EDEE5AA90">
    <w:name w:val="A42CEB63A1DB496FBFA4015EDEE5AA90"/>
  </w:style>
  <w:style w:type="paragraph" w:customStyle="1" w:styleId="97C5C22E09544EEBA8C6F15E9A810948">
    <w:name w:val="97C5C22E09544EEBA8C6F15E9A810948"/>
  </w:style>
  <w:style w:type="paragraph" w:customStyle="1" w:styleId="37FB73B984F940D38F739AC2CC2B4D4F">
    <w:name w:val="37FB73B984F940D38F739AC2CC2B4D4F"/>
  </w:style>
  <w:style w:type="paragraph" w:customStyle="1" w:styleId="0CC0C2587C754CB495E93E58F749F712">
    <w:name w:val="0CC0C2587C754CB495E93E58F749F712"/>
  </w:style>
  <w:style w:type="paragraph" w:customStyle="1" w:styleId="6D1C831FBDE04019938F4E45080B13BD">
    <w:name w:val="6D1C831FBDE04019938F4E45080B13BD"/>
  </w:style>
  <w:style w:type="paragraph" w:customStyle="1" w:styleId="A7F7A47456154BCA9925C2E70A02EA97">
    <w:name w:val="A7F7A47456154BCA9925C2E70A02EA97"/>
  </w:style>
  <w:style w:type="paragraph" w:customStyle="1" w:styleId="370E043AA7D04E6280B6CD625DCF023A">
    <w:name w:val="370E043AA7D04E6280B6CD625DCF023A"/>
  </w:style>
  <w:style w:type="paragraph" w:customStyle="1" w:styleId="1C38376BEB514447B8E0783640DB6DB7">
    <w:name w:val="1C38376BEB514447B8E0783640DB6DB7"/>
  </w:style>
  <w:style w:type="paragraph" w:customStyle="1" w:styleId="85524D90A3EC4C3694CABEC73D023114">
    <w:name w:val="85524D90A3EC4C3694CABEC73D023114"/>
  </w:style>
  <w:style w:type="paragraph" w:customStyle="1" w:styleId="5D7BD44EC724453CAF21BD3A01B9382C">
    <w:name w:val="5D7BD44EC724453CAF21BD3A01B9382C"/>
  </w:style>
  <w:style w:type="paragraph" w:customStyle="1" w:styleId="AE93AB8C5492413693F6E4B2DD7BD89E">
    <w:name w:val="AE93AB8C5492413693F6E4B2DD7BD89E"/>
  </w:style>
  <w:style w:type="paragraph" w:customStyle="1" w:styleId="48234515C539440CB5E8ED0C3B3BFD03">
    <w:name w:val="48234515C539440CB5E8ED0C3B3BFD03"/>
  </w:style>
  <w:style w:type="paragraph" w:customStyle="1" w:styleId="8844D75CB08F4C22ACDA5EE7FE571863">
    <w:name w:val="8844D75CB08F4C22ACDA5EE7FE571863"/>
  </w:style>
  <w:style w:type="paragraph" w:customStyle="1" w:styleId="666935534C0E4F06BDE7D312DCB9C9B6">
    <w:name w:val="666935534C0E4F06BDE7D312DCB9C9B6"/>
  </w:style>
  <w:style w:type="paragraph" w:customStyle="1" w:styleId="7CD3F74740D14BBE994F17B6F40B64D2">
    <w:name w:val="7CD3F74740D14BBE994F17B6F40B64D2"/>
  </w:style>
  <w:style w:type="paragraph" w:customStyle="1" w:styleId="543AE000A8B248668C61142E6FD3A0F4">
    <w:name w:val="543AE000A8B248668C61142E6FD3A0F4"/>
  </w:style>
  <w:style w:type="paragraph" w:customStyle="1" w:styleId="019F1AEE34164A809C8B7E609D21A46D">
    <w:name w:val="019F1AEE34164A809C8B7E609D21A46D"/>
  </w:style>
  <w:style w:type="paragraph" w:customStyle="1" w:styleId="06B2DFB4D9414821A3E90F74E0BFC5E2">
    <w:name w:val="06B2DFB4D9414821A3E90F74E0BFC5E2"/>
  </w:style>
  <w:style w:type="paragraph" w:customStyle="1" w:styleId="8D63774F92334888BC0A8D17F3962542">
    <w:name w:val="8D63774F92334888BC0A8D17F3962542"/>
  </w:style>
  <w:style w:type="paragraph" w:customStyle="1" w:styleId="83C5E888E2364AE8A55E8818E0DBA1B7">
    <w:name w:val="83C5E888E2364AE8A55E8818E0DBA1B7"/>
  </w:style>
  <w:style w:type="paragraph" w:customStyle="1" w:styleId="BB33F6C02C214151B3F80EDEE6491C80">
    <w:name w:val="BB33F6C02C214151B3F80EDEE6491C80"/>
  </w:style>
  <w:style w:type="paragraph" w:customStyle="1" w:styleId="D4266D283C8745469008C4B08A763B6C">
    <w:name w:val="D4266D283C8745469008C4B08A763B6C"/>
  </w:style>
  <w:style w:type="paragraph" w:customStyle="1" w:styleId="B52FC24606C84E1DBA212A25A85EC487">
    <w:name w:val="B52FC24606C84E1DBA212A25A85EC487"/>
  </w:style>
  <w:style w:type="paragraph" w:customStyle="1" w:styleId="812AC94E02A24FD39D9ABA5EBE58DF31">
    <w:name w:val="812AC94E02A24FD39D9ABA5EBE58DF31"/>
    <w:rsid w:val="00FF42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{B8C90AEC-6320-4980-A5D0-F2A3AA2A7144}tf16402488.dotx</Template>
  <TotalTime>17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xukan840730</dc:creator>
  <cp:keywords/>
  <dc:description/>
  <cp:lastModifiedBy>Kan Xu</cp:lastModifiedBy>
  <cp:revision>15</cp:revision>
  <dcterms:created xsi:type="dcterms:W3CDTF">2020-07-19T04:33:00Z</dcterms:created>
  <dcterms:modified xsi:type="dcterms:W3CDTF">2020-07-19T17:38:00Z</dcterms:modified>
  <cp:category/>
</cp:coreProperties>
</file>